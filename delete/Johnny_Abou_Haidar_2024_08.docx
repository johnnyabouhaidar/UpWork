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8F17BD" w14:paraId="4F71415A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C96F5BE" w14:textId="2EDDD92D" w:rsidR="000930DE" w:rsidRPr="008F17BD" w:rsidRDefault="007B3148" w:rsidP="003F1B98">
            <w:pPr>
              <w:pStyle w:val="Title"/>
              <w:rPr>
                <w:sz w:val="56"/>
              </w:rPr>
            </w:pPr>
            <w:r w:rsidRPr="008F17BD">
              <w:rPr>
                <w:sz w:val="56"/>
              </w:rPr>
              <w:t>Johnny</w:t>
            </w:r>
          </w:p>
          <w:p w14:paraId="065E5D9B" w14:textId="0105D640" w:rsidR="000930DE" w:rsidRDefault="007B3148" w:rsidP="00AD79E9">
            <w:pPr>
              <w:pStyle w:val="Subtitle"/>
            </w:pPr>
            <w:r w:rsidRPr="008F17BD">
              <w:rPr>
                <w:sz w:val="56"/>
                <w:szCs w:val="56"/>
              </w:rPr>
              <w:t>Abou haidar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D39C624" w14:textId="53CA0ECB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Beirut, Lebanon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524A9" w:rsidRPr="008F17BD">
              <w:rPr>
                <w:sz w:val="18"/>
                <w:szCs w:val="18"/>
              </w:rPr>
              <w:t>|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Pr="008F17BD">
              <w:rPr>
                <w:sz w:val="18"/>
                <w:szCs w:val="18"/>
              </w:rPr>
              <w:t>github.com/</w:t>
            </w:r>
            <w:proofErr w:type="spellStart"/>
            <w:r w:rsidRPr="008F17BD">
              <w:rPr>
                <w:sz w:val="18"/>
                <w:szCs w:val="18"/>
              </w:rPr>
              <w:t>johnnyabouhaidar</w:t>
            </w:r>
            <w:proofErr w:type="spellEnd"/>
            <w:r w:rsidR="000930DE" w:rsidRPr="008F17BD">
              <w:rPr>
                <w:sz w:val="18"/>
                <w:szCs w:val="18"/>
              </w:rPr>
              <w:t xml:space="preserve"> </w:t>
            </w:r>
          </w:p>
          <w:p w14:paraId="5C73542E" w14:textId="0468B1F6" w:rsidR="000930DE" w:rsidRPr="008F17BD" w:rsidRDefault="007B3148" w:rsidP="003D135F">
            <w:pPr>
              <w:pStyle w:val="ContactInfo"/>
              <w:rPr>
                <w:sz w:val="18"/>
                <w:szCs w:val="18"/>
              </w:rPr>
            </w:pPr>
            <w:r w:rsidRPr="008F17BD">
              <w:rPr>
                <w:sz w:val="18"/>
                <w:szCs w:val="18"/>
              </w:rPr>
              <w:t>+961 76 704 864</w:t>
            </w:r>
            <w:r w:rsidR="00AD79E9" w:rsidRPr="008F17BD">
              <w:rPr>
                <w:sz w:val="18"/>
                <w:szCs w:val="18"/>
              </w:rPr>
              <w:t xml:space="preserve"> </w:t>
            </w:r>
            <w:r w:rsidR="000930DE" w:rsidRPr="008F17BD">
              <w:rPr>
                <w:sz w:val="18"/>
                <w:szCs w:val="18"/>
              </w:rPr>
              <w:t xml:space="preserve">| </w:t>
            </w:r>
            <w:r w:rsidRPr="008F17BD">
              <w:rPr>
                <w:sz w:val="18"/>
                <w:szCs w:val="18"/>
              </w:rPr>
              <w:t>johnnyabuhaydar@gmail.com</w:t>
            </w:r>
            <w:r w:rsidR="00AD79E9" w:rsidRPr="008F17BD">
              <w:rPr>
                <w:sz w:val="18"/>
                <w:szCs w:val="18"/>
              </w:rPr>
              <w:t xml:space="preserve"> </w:t>
            </w:r>
          </w:p>
        </w:tc>
      </w:tr>
      <w:tr w:rsidR="000930DE" w14:paraId="57B04854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E4EEF7" w14:textId="074C7EBE" w:rsidR="007B3148" w:rsidRDefault="007B3148" w:rsidP="00867C58">
            <w:r>
              <w:t xml:space="preserve">Certified software </w:t>
            </w:r>
            <w:r w:rsidR="00565025">
              <w:t>A</w:t>
            </w:r>
            <w:r>
              <w:t xml:space="preserve">utomation </w:t>
            </w:r>
            <w:r w:rsidR="00565025">
              <w:t>Specialist</w:t>
            </w:r>
            <w:r w:rsidR="00756EC6">
              <w:t xml:space="preserve"> and</w:t>
            </w:r>
            <w:r w:rsidR="003F4265">
              <w:t xml:space="preserve"> </w:t>
            </w:r>
            <w:r w:rsidR="006A7710">
              <w:t>Backend</w:t>
            </w:r>
            <w:r>
              <w:t xml:space="preserve"> Developer that can tackle business challenges and provide end-to-end </w:t>
            </w:r>
            <w:r w:rsidR="00756EC6">
              <w:t xml:space="preserve">automation </w:t>
            </w:r>
            <w:r>
              <w:t>solutions for enterprises</w:t>
            </w:r>
          </w:p>
        </w:tc>
      </w:tr>
      <w:tr w:rsidR="004D4E50" w14:paraId="01300E1F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0D3AD1D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5B89A47BEA2A4892B32C28CAB2645195"/>
                </w:placeholder>
                <w:temporary/>
                <w:showingPlcHdr/>
                <w15:appearance w15:val="hidden"/>
              </w:sdtPr>
              <w:sdtContent>
                <w:r w:rsidR="004D4E50" w:rsidRPr="00F659D7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14:paraId="73A4E8E8" w14:textId="7004D1C4" w:rsidR="00F62BAE" w:rsidRPr="00C35EF0" w:rsidRDefault="004777CC" w:rsidP="003F1B98">
            <w:pPr>
              <w:pStyle w:val="Heading2"/>
            </w:pPr>
            <w:r>
              <w:t>Backend developer</w:t>
            </w:r>
            <w:r w:rsidR="0086263F">
              <w:t xml:space="preserve"> - </w:t>
            </w:r>
            <w:r w:rsidR="007B3148">
              <w:t>RPA lead</w:t>
            </w:r>
          </w:p>
          <w:p w14:paraId="1887EF0A" w14:textId="3F603C4D" w:rsidR="004D4E50" w:rsidRPr="003F1B98" w:rsidRDefault="007B3148" w:rsidP="003F1B98">
            <w:pPr>
              <w:pStyle w:val="Heading3"/>
            </w:pPr>
            <w:r>
              <w:t xml:space="preserve">ISS member of ICC </w:t>
            </w:r>
            <w:r w:rsidR="00F659D7">
              <w:t>Group</w:t>
            </w:r>
            <w:r>
              <w:t xml:space="preserve"> | Raouche, Lebanon</w:t>
            </w:r>
          </w:p>
          <w:p w14:paraId="3A3DC162" w14:textId="0AECCA6B" w:rsidR="00F659D7" w:rsidRPr="00A66AFF" w:rsidRDefault="00F659D7" w:rsidP="00F659D7">
            <w:pPr>
              <w:pStyle w:val="Heading4"/>
            </w:pPr>
            <w:r>
              <w:t>2019- PRESENT</w:t>
            </w:r>
          </w:p>
          <w:p w14:paraId="11435C2E" w14:textId="11887FED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9A2A62">
              <w:rPr>
                <w:sz w:val="16"/>
                <w:szCs w:val="16"/>
              </w:rPr>
              <w:t>Automation solutions</w:t>
            </w:r>
            <w:r w:rsidRPr="003F4265">
              <w:rPr>
                <w:sz w:val="16"/>
                <w:szCs w:val="16"/>
              </w:rPr>
              <w:t xml:space="preserve"> development using UiPath</w:t>
            </w:r>
            <w:r w:rsidR="009A2A62">
              <w:rPr>
                <w:sz w:val="16"/>
                <w:szCs w:val="16"/>
              </w:rPr>
              <w:t>.</w:t>
            </w:r>
            <w:r w:rsidRPr="003F4265">
              <w:rPr>
                <w:sz w:val="16"/>
                <w:szCs w:val="16"/>
              </w:rPr>
              <w:t xml:space="preserve"> Nintex</w:t>
            </w:r>
            <w:r w:rsidR="009A2A62">
              <w:rPr>
                <w:sz w:val="16"/>
                <w:szCs w:val="16"/>
              </w:rPr>
              <w:t xml:space="preserve"> and Selenium.</w:t>
            </w:r>
            <w:r w:rsidRPr="003F4265">
              <w:rPr>
                <w:sz w:val="16"/>
                <w:szCs w:val="16"/>
              </w:rPr>
              <w:t xml:space="preserve"> </w:t>
            </w:r>
          </w:p>
          <w:p w14:paraId="47EA6797" w14:textId="64103117" w:rsidR="003F4265" w:rsidRPr="003F4265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Integrating RPA processes with 3rd party OCR tools and image classification </w:t>
            </w:r>
            <w:proofErr w:type="gramStart"/>
            <w:r w:rsidRPr="003F4265">
              <w:rPr>
                <w:sz w:val="16"/>
                <w:szCs w:val="16"/>
              </w:rPr>
              <w:t>services(</w:t>
            </w:r>
            <w:proofErr w:type="spellStart"/>
            <w:proofErr w:type="gramEnd"/>
            <w:r w:rsidRPr="003F4265">
              <w:rPr>
                <w:sz w:val="16"/>
                <w:szCs w:val="16"/>
              </w:rPr>
              <w:t>Abbyy</w:t>
            </w:r>
            <w:proofErr w:type="spellEnd"/>
            <w:r w:rsidRPr="003F4265">
              <w:rPr>
                <w:sz w:val="16"/>
                <w:szCs w:val="16"/>
              </w:rPr>
              <w:t xml:space="preserve"> </w:t>
            </w:r>
            <w:proofErr w:type="spellStart"/>
            <w:r w:rsidRPr="003F4265">
              <w:rPr>
                <w:sz w:val="16"/>
                <w:szCs w:val="16"/>
              </w:rPr>
              <w:t>Flexicapture</w:t>
            </w:r>
            <w:proofErr w:type="spellEnd"/>
            <w:r w:rsidRPr="003F4265">
              <w:rPr>
                <w:sz w:val="16"/>
                <w:szCs w:val="16"/>
              </w:rPr>
              <w:t xml:space="preserve"> and </w:t>
            </w:r>
            <w:proofErr w:type="spellStart"/>
            <w:r w:rsidRPr="008F17BD">
              <w:rPr>
                <w:sz w:val="16"/>
                <w:szCs w:val="16"/>
              </w:rPr>
              <w:t>Tensorflow</w:t>
            </w:r>
            <w:proofErr w:type="spellEnd"/>
            <w:r w:rsidRPr="008F17BD">
              <w:rPr>
                <w:sz w:val="16"/>
                <w:szCs w:val="16"/>
              </w:rPr>
              <w:t>)</w:t>
            </w:r>
          </w:p>
          <w:p w14:paraId="0694E972" w14:textId="71E4D854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="00565025">
              <w:rPr>
                <w:sz w:val="16"/>
                <w:szCs w:val="16"/>
              </w:rPr>
              <w:t>Involvement in the w</w:t>
            </w:r>
            <w:r w:rsidRPr="003F4265">
              <w:rPr>
                <w:sz w:val="16"/>
                <w:szCs w:val="16"/>
              </w:rPr>
              <w:t xml:space="preserve">hole lifecycle of an RPA project (POC, gap analysis, development, infrastructure…) </w:t>
            </w:r>
          </w:p>
          <w:p w14:paraId="19CC68DF" w14:textId="745E48F5" w:rsidR="003F4265" w:rsidRPr="003F4265" w:rsidRDefault="003F4265" w:rsidP="003F4265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Client communication and development (remotely and on site) in Lebanon and GCC region </w:t>
            </w:r>
          </w:p>
          <w:p w14:paraId="19267238" w14:textId="189BB62A" w:rsidR="003F4265" w:rsidRPr="0062135A" w:rsidRDefault="003F4265" w:rsidP="003F4265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Building Custom Activities for UiPath using C# that fit the client’s needs. </w:t>
            </w:r>
          </w:p>
          <w:p w14:paraId="4387EC83" w14:textId="77777777" w:rsidR="004D4E50" w:rsidRDefault="003F4265" w:rsidP="004D4E50">
            <w:pPr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-</w:t>
            </w:r>
            <w:r w:rsidRPr="003F4265">
              <w:rPr>
                <w:sz w:val="16"/>
                <w:szCs w:val="16"/>
              </w:rPr>
              <w:t xml:space="preserve">Web services development using ASP.NET Core Web API, and Python </w:t>
            </w:r>
            <w:proofErr w:type="spellStart"/>
            <w:r w:rsidRPr="003F4265">
              <w:rPr>
                <w:sz w:val="16"/>
                <w:szCs w:val="16"/>
              </w:rPr>
              <w:t>FastAPI</w:t>
            </w:r>
            <w:proofErr w:type="spellEnd"/>
            <w:r w:rsidRPr="003F4265">
              <w:rPr>
                <w:sz w:val="16"/>
                <w:szCs w:val="16"/>
              </w:rPr>
              <w:t xml:space="preserve">. </w:t>
            </w:r>
          </w:p>
          <w:p w14:paraId="7C4F16F1" w14:textId="5AEFE170" w:rsidR="00565025" w:rsidRPr="00431876" w:rsidRDefault="00565025" w:rsidP="004D4E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-Building interactive dashboards and reports using Qlik.</w:t>
            </w:r>
          </w:p>
        </w:tc>
      </w:tr>
      <w:tr w:rsidR="000930DE" w14:paraId="66A10916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B9A6466" w14:textId="74CFBA24" w:rsidR="00F62BAE" w:rsidRPr="00C35EF0" w:rsidRDefault="003F4265" w:rsidP="003F1B98">
            <w:pPr>
              <w:pStyle w:val="Heading2"/>
            </w:pPr>
            <w:r>
              <w:t>Freelancer</w:t>
            </w:r>
          </w:p>
          <w:p w14:paraId="5D0A6C2E" w14:textId="21079D6C" w:rsidR="000930DE" w:rsidRPr="003F1B98" w:rsidRDefault="003F4265" w:rsidP="003F1B98">
            <w:pPr>
              <w:pStyle w:val="Heading3"/>
            </w:pPr>
            <w:r>
              <w:t>Software Development Services</w:t>
            </w:r>
          </w:p>
          <w:p w14:paraId="4AE678AC" w14:textId="1D920421" w:rsidR="00F659D7" w:rsidRPr="00A66AFF" w:rsidRDefault="00F659D7" w:rsidP="00F659D7">
            <w:pPr>
              <w:pStyle w:val="Heading4"/>
            </w:pPr>
            <w:r>
              <w:t>2021- 202</w:t>
            </w:r>
            <w:r w:rsidR="009B3CDB">
              <w:t>2</w:t>
            </w:r>
          </w:p>
          <w:p w14:paraId="05F9740C" w14:textId="15CCB08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>Building Interactive dashboards and data entry modules using Flask</w:t>
            </w:r>
          </w:p>
          <w:p w14:paraId="4DE5B119" w14:textId="689DFB9E" w:rsidR="003F4265" w:rsidRPr="003F4265" w:rsidRDefault="00F659D7" w:rsidP="003F426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Building Trading scripts using python on top of MQL5 platform. </w:t>
            </w:r>
          </w:p>
          <w:p w14:paraId="33120D7F" w14:textId="340F7CA4" w:rsidR="000930DE" w:rsidRPr="00EC7E85" w:rsidRDefault="00F659D7" w:rsidP="00D929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3F4265" w:rsidRPr="003F4265">
              <w:rPr>
                <w:sz w:val="16"/>
                <w:szCs w:val="16"/>
              </w:rPr>
              <w:t xml:space="preserve">Deployment and maintenance of the above platforms on Azure. 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69C9761" w14:textId="2FB14411" w:rsidR="00F62BAE" w:rsidRPr="00C35EF0" w:rsidRDefault="008F17BD" w:rsidP="003F1B98">
            <w:pPr>
              <w:pStyle w:val="Heading2"/>
            </w:pPr>
            <w:r>
              <w:t>Networking Intern</w:t>
            </w:r>
          </w:p>
          <w:p w14:paraId="506840B3" w14:textId="6E1664B6" w:rsidR="000930DE" w:rsidRDefault="00F659D7" w:rsidP="00A30F99">
            <w:pPr>
              <w:pStyle w:val="Heading3"/>
            </w:pPr>
            <w:proofErr w:type="spellStart"/>
            <w:r>
              <w:t>Watstelecom</w:t>
            </w:r>
            <w:proofErr w:type="spellEnd"/>
            <w:r>
              <w:t xml:space="preserve"> </w:t>
            </w:r>
            <w:proofErr w:type="spellStart"/>
            <w:r>
              <w:t>sarl</w:t>
            </w:r>
            <w:proofErr w:type="spellEnd"/>
            <w:r w:rsidR="00D25947">
              <w:t xml:space="preserve"> | </w:t>
            </w:r>
            <w:proofErr w:type="spellStart"/>
            <w:r w:rsidR="00D25947">
              <w:t>Bauchrieh</w:t>
            </w:r>
            <w:proofErr w:type="spellEnd"/>
            <w:r w:rsidR="00D25947">
              <w:t>, Lebanon</w:t>
            </w:r>
          </w:p>
          <w:p w14:paraId="1E26035B" w14:textId="6727EC57" w:rsidR="00975269" w:rsidRPr="00975269" w:rsidRDefault="00F659D7" w:rsidP="00975269">
            <w:pPr>
              <w:pStyle w:val="Heading4"/>
            </w:pPr>
            <w:r>
              <w:t>June 2018- August 2018</w:t>
            </w:r>
          </w:p>
          <w:p w14:paraId="335B6A8A" w14:textId="312A8BA8" w:rsidR="00975269" w:rsidRP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IP telephony configuration and design </w:t>
            </w:r>
          </w:p>
          <w:p w14:paraId="1E66D0AD" w14:textId="77777777" w:rsidR="00975269" w:rsidRDefault="00975269" w:rsidP="00975269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>Installation and Maintenance – onsite</w:t>
            </w:r>
          </w:p>
          <w:p w14:paraId="5512F79D" w14:textId="5EFB9F90" w:rsidR="00975269" w:rsidRPr="00EC7E85" w:rsidRDefault="00975269" w:rsidP="00EC7E85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975269">
              <w:rPr>
                <w:sz w:val="16"/>
                <w:szCs w:val="16"/>
              </w:rPr>
              <w:t xml:space="preserve">Configuring and designing security systems, firewalls, access controls, … </w:t>
            </w:r>
          </w:p>
          <w:p w14:paraId="360E88C0" w14:textId="09D2830E" w:rsidR="000930DE" w:rsidRPr="00CE3B09" w:rsidRDefault="00D86211" w:rsidP="00AD79E9">
            <w:r>
              <w:t xml:space="preserve"> </w:t>
            </w:r>
          </w:p>
        </w:tc>
      </w:tr>
      <w:tr w:rsidR="000930DE" w14:paraId="2B78E659" w14:textId="77777777" w:rsidTr="00E8446D">
        <w:trPr>
          <w:trHeight w:val="2208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AE67AF1" w14:textId="77777777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8EBB08DCF4564371B9184B8F22DA5730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Education</w:t>
                </w:r>
              </w:sdtContent>
            </w:sdt>
          </w:p>
          <w:p w14:paraId="07074340" w14:textId="6134E034" w:rsidR="00F62BAE" w:rsidRPr="008F17BD" w:rsidRDefault="008F17BD" w:rsidP="00A30F99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Bachelor of engineering in Computer and communication</w:t>
            </w:r>
            <w:r w:rsidR="00A702E0">
              <w:rPr>
                <w:sz w:val="16"/>
                <w:szCs w:val="16"/>
              </w:rPr>
              <w:t>s</w:t>
            </w:r>
          </w:p>
          <w:p w14:paraId="3CAB9D9B" w14:textId="1383F8F5" w:rsidR="000930DE" w:rsidRPr="008F17BD" w:rsidRDefault="008F17BD" w:rsidP="00A30F99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Notre Dame University</w:t>
            </w:r>
          </w:p>
          <w:p w14:paraId="06649DDB" w14:textId="16B17CD2" w:rsidR="008F17BD" w:rsidRPr="008F17BD" w:rsidRDefault="008F17BD" w:rsidP="00431876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June 2019</w:t>
            </w:r>
          </w:p>
          <w:p w14:paraId="51B79622" w14:textId="6C77B8FD" w:rsidR="008F17BD" w:rsidRPr="008F17BD" w:rsidRDefault="008F17BD" w:rsidP="008F17BD">
            <w:pPr>
              <w:pStyle w:val="Heading2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Life Science degree</w:t>
            </w:r>
          </w:p>
          <w:p w14:paraId="0B0788EC" w14:textId="06A6BF52" w:rsidR="008F17BD" w:rsidRPr="008F17BD" w:rsidRDefault="008F17BD" w:rsidP="008F17BD">
            <w:pPr>
              <w:pStyle w:val="Heading3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Christian Teaching Institute (C.T.I.)</w:t>
            </w:r>
          </w:p>
          <w:p w14:paraId="4E36E841" w14:textId="31409C1B" w:rsidR="000930DE" w:rsidRPr="00431876" w:rsidRDefault="008F17BD" w:rsidP="008F17BD">
            <w:pPr>
              <w:pStyle w:val="Heading4"/>
              <w:rPr>
                <w:sz w:val="16"/>
                <w:szCs w:val="16"/>
              </w:rPr>
            </w:pPr>
            <w:r w:rsidRPr="008F17BD">
              <w:rPr>
                <w:sz w:val="16"/>
                <w:szCs w:val="16"/>
              </w:rPr>
              <w:t>1999-2014</w:t>
            </w:r>
          </w:p>
        </w:tc>
      </w:tr>
      <w:tr w:rsidR="004D4E50" w14:paraId="518EB0E4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5829AAEA" w14:textId="77777777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F7E36246B47C488B91E0C7B92B2B438C"/>
                </w:placeholder>
                <w:temporary/>
                <w:showingPlcHdr/>
                <w15:appearance w15:val="hidden"/>
              </w:sdtPr>
              <w:sdtContent>
                <w:r w:rsidR="00AD79E9" w:rsidRPr="00F659D7">
                  <w:rPr>
                    <w:sz w:val="30"/>
                    <w:szCs w:val="30"/>
                  </w:rPr>
                  <w:t>Skills</w:t>
                </w:r>
              </w:sdtContent>
            </w:sdt>
          </w:p>
        </w:tc>
      </w:tr>
      <w:tr w:rsidR="00EC7E85" w14:paraId="14C9CC22" w14:textId="77777777" w:rsidTr="00EC7E85">
        <w:trPr>
          <w:trHeight w:val="17"/>
        </w:trPr>
        <w:tc>
          <w:tcPr>
            <w:tcW w:w="5040" w:type="dxa"/>
          </w:tcPr>
          <w:p w14:paraId="1733B781" w14:textId="77777777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Automation</w:t>
            </w:r>
          </w:p>
          <w:p w14:paraId="39F40ECA" w14:textId="21959EA8" w:rsidR="00EC7E85" w:rsidRPr="00565025" w:rsidRDefault="00EC7E85" w:rsidP="0056502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APIs, Flask, ASP.Net</w:t>
            </w:r>
          </w:p>
        </w:tc>
        <w:tc>
          <w:tcPr>
            <w:tcW w:w="5040" w:type="dxa"/>
            <w:gridSpan w:val="2"/>
          </w:tcPr>
          <w:p w14:paraId="6176F902" w14:textId="7759BC61" w:rsidR="00EC7E85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Python,C#</w:t>
            </w:r>
            <w:proofErr w:type="gramEnd"/>
            <w:r>
              <w:rPr>
                <w:sz w:val="16"/>
                <w:szCs w:val="16"/>
              </w:rPr>
              <w:t>,SQL</w:t>
            </w:r>
            <w:proofErr w:type="spellEnd"/>
            <w:r>
              <w:rPr>
                <w:sz w:val="16"/>
                <w:szCs w:val="16"/>
              </w:rPr>
              <w:t>,…</w:t>
            </w:r>
          </w:p>
          <w:p w14:paraId="3E4FC1C7" w14:textId="40D5B87C" w:rsidR="00EC7E85" w:rsidRPr="00F547F2" w:rsidRDefault="00EC7E85" w:rsidP="00EC7E85">
            <w:pPr>
              <w:pStyle w:val="ListBullet"/>
              <w:spacing w:line="16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Scripting</w:t>
            </w:r>
            <w:r w:rsidR="00B65469">
              <w:rPr>
                <w:sz w:val="16"/>
                <w:szCs w:val="16"/>
              </w:rPr>
              <w:t xml:space="preserve"> and Integrations</w:t>
            </w:r>
          </w:p>
        </w:tc>
      </w:tr>
    </w:tbl>
    <w:p w14:paraId="1CA8E9DA" w14:textId="5AFC27FE" w:rsidR="00643E15" w:rsidRPr="00643E15" w:rsidRDefault="00643E15" w:rsidP="009A2A62">
      <w:pPr>
        <w:pStyle w:val="ListBullet"/>
        <w:numPr>
          <w:ilvl w:val="0"/>
          <w:numId w:val="0"/>
        </w:numPr>
      </w:pPr>
    </w:p>
    <w:sectPr w:rsidR="00643E15" w:rsidRPr="00643E15" w:rsidSect="001D40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005F0" w14:textId="77777777" w:rsidR="009F6153" w:rsidRDefault="009F6153" w:rsidP="001D4099">
      <w:pPr>
        <w:spacing w:line="240" w:lineRule="auto"/>
      </w:pPr>
      <w:r>
        <w:separator/>
      </w:r>
    </w:p>
  </w:endnote>
  <w:endnote w:type="continuationSeparator" w:id="0">
    <w:p w14:paraId="58346318" w14:textId="77777777" w:rsidR="009F6153" w:rsidRDefault="009F6153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A841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0D26F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647AD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7D231" w14:textId="77777777" w:rsidR="009F6153" w:rsidRDefault="009F6153" w:rsidP="001D4099">
      <w:pPr>
        <w:spacing w:line="240" w:lineRule="auto"/>
      </w:pPr>
      <w:r>
        <w:separator/>
      </w:r>
    </w:p>
  </w:footnote>
  <w:footnote w:type="continuationSeparator" w:id="0">
    <w:p w14:paraId="6714ACBB" w14:textId="77777777" w:rsidR="009F6153" w:rsidRDefault="009F6153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2787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C5495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8B6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CC5EA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BDFC3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9"/>
    <w:multiLevelType w:val="singleLevel"/>
    <w:tmpl w:val="7F8CB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013B72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4949343">
    <w:abstractNumId w:val="3"/>
  </w:num>
  <w:num w:numId="2" w16cid:durableId="1475752314">
    <w:abstractNumId w:val="5"/>
  </w:num>
  <w:num w:numId="3" w16cid:durableId="1017973236">
    <w:abstractNumId w:val="4"/>
  </w:num>
  <w:num w:numId="4" w16cid:durableId="611670143">
    <w:abstractNumId w:val="6"/>
  </w:num>
  <w:num w:numId="5" w16cid:durableId="1715423650">
    <w:abstractNumId w:val="0"/>
  </w:num>
  <w:num w:numId="6" w16cid:durableId="1034382716">
    <w:abstractNumId w:val="1"/>
  </w:num>
  <w:num w:numId="7" w16cid:durableId="8346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48"/>
    <w:rsid w:val="000524A9"/>
    <w:rsid w:val="00054176"/>
    <w:rsid w:val="000728A9"/>
    <w:rsid w:val="000761F2"/>
    <w:rsid w:val="000930DE"/>
    <w:rsid w:val="000B4A2C"/>
    <w:rsid w:val="000E1FE9"/>
    <w:rsid w:val="00180710"/>
    <w:rsid w:val="001D4099"/>
    <w:rsid w:val="001D7755"/>
    <w:rsid w:val="00217226"/>
    <w:rsid w:val="002203E2"/>
    <w:rsid w:val="00222532"/>
    <w:rsid w:val="00241850"/>
    <w:rsid w:val="00285F5A"/>
    <w:rsid w:val="002C06D6"/>
    <w:rsid w:val="0030456C"/>
    <w:rsid w:val="00382EA8"/>
    <w:rsid w:val="003D135F"/>
    <w:rsid w:val="003F1B98"/>
    <w:rsid w:val="003F4265"/>
    <w:rsid w:val="00415A0A"/>
    <w:rsid w:val="004303D4"/>
    <w:rsid w:val="00431876"/>
    <w:rsid w:val="004777CC"/>
    <w:rsid w:val="004D2889"/>
    <w:rsid w:val="004D4E50"/>
    <w:rsid w:val="00510684"/>
    <w:rsid w:val="00565025"/>
    <w:rsid w:val="005937B7"/>
    <w:rsid w:val="005F56A3"/>
    <w:rsid w:val="006107E1"/>
    <w:rsid w:val="00615397"/>
    <w:rsid w:val="00615F48"/>
    <w:rsid w:val="0062135A"/>
    <w:rsid w:val="00643E15"/>
    <w:rsid w:val="006A7710"/>
    <w:rsid w:val="006D15E3"/>
    <w:rsid w:val="006F747B"/>
    <w:rsid w:val="0070369C"/>
    <w:rsid w:val="00756EC6"/>
    <w:rsid w:val="00774227"/>
    <w:rsid w:val="00780B8E"/>
    <w:rsid w:val="007A6961"/>
    <w:rsid w:val="007B3148"/>
    <w:rsid w:val="007E06FF"/>
    <w:rsid w:val="007E2006"/>
    <w:rsid w:val="00823601"/>
    <w:rsid w:val="0086263F"/>
    <w:rsid w:val="00867C58"/>
    <w:rsid w:val="00886679"/>
    <w:rsid w:val="008B4069"/>
    <w:rsid w:val="008D169E"/>
    <w:rsid w:val="008F17BD"/>
    <w:rsid w:val="00975269"/>
    <w:rsid w:val="0098437C"/>
    <w:rsid w:val="009925E1"/>
    <w:rsid w:val="009A2A62"/>
    <w:rsid w:val="009B3CDB"/>
    <w:rsid w:val="009D1FF3"/>
    <w:rsid w:val="009F6153"/>
    <w:rsid w:val="00A2033E"/>
    <w:rsid w:val="00A27962"/>
    <w:rsid w:val="00A30F99"/>
    <w:rsid w:val="00A40DEC"/>
    <w:rsid w:val="00A66AFF"/>
    <w:rsid w:val="00A702E0"/>
    <w:rsid w:val="00AD79E9"/>
    <w:rsid w:val="00B244CC"/>
    <w:rsid w:val="00B65469"/>
    <w:rsid w:val="00B877AA"/>
    <w:rsid w:val="00BA30D1"/>
    <w:rsid w:val="00C35EF0"/>
    <w:rsid w:val="00C44C24"/>
    <w:rsid w:val="00C51B9C"/>
    <w:rsid w:val="00CC0FFE"/>
    <w:rsid w:val="00CD788F"/>
    <w:rsid w:val="00CE3B09"/>
    <w:rsid w:val="00D22186"/>
    <w:rsid w:val="00D25947"/>
    <w:rsid w:val="00D86211"/>
    <w:rsid w:val="00D92978"/>
    <w:rsid w:val="00E8446D"/>
    <w:rsid w:val="00EA604D"/>
    <w:rsid w:val="00EB232B"/>
    <w:rsid w:val="00EC7E85"/>
    <w:rsid w:val="00ED0639"/>
    <w:rsid w:val="00ED557F"/>
    <w:rsid w:val="00F255EB"/>
    <w:rsid w:val="00F42731"/>
    <w:rsid w:val="00F547F2"/>
    <w:rsid w:val="00F62BAE"/>
    <w:rsid w:val="00F659D7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87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.abouhaidar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89A47BEA2A4892B32C28CAB264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051E-903E-4A29-AEB7-AC17D8B144CB}"/>
      </w:docPartPr>
      <w:docPartBody>
        <w:p w:rsidR="00832458" w:rsidRDefault="00000000">
          <w:pPr>
            <w:pStyle w:val="5B89A47BEA2A4892B32C28CAB2645195"/>
          </w:pPr>
          <w:r w:rsidRPr="003F1B98">
            <w:t>Experience</w:t>
          </w:r>
        </w:p>
      </w:docPartBody>
    </w:docPart>
    <w:docPart>
      <w:docPartPr>
        <w:name w:val="8EBB08DCF4564371B9184B8F22DA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7907-2227-417B-9B13-43E07E34B3AE}"/>
      </w:docPartPr>
      <w:docPartBody>
        <w:p w:rsidR="00832458" w:rsidRDefault="00000000">
          <w:pPr>
            <w:pStyle w:val="8EBB08DCF4564371B9184B8F22DA5730"/>
          </w:pPr>
          <w:r w:rsidRPr="008D169E">
            <w:t>Education</w:t>
          </w:r>
        </w:p>
      </w:docPartBody>
    </w:docPart>
    <w:docPart>
      <w:docPartPr>
        <w:name w:val="F7E36246B47C488B91E0C7B92B2B4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F126-C423-4177-9791-281DB60AF4C6}"/>
      </w:docPartPr>
      <w:docPartBody>
        <w:p w:rsidR="00832458" w:rsidRDefault="00000000">
          <w:pPr>
            <w:pStyle w:val="F7E36246B47C488B91E0C7B92B2B438C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C6"/>
    <w:rsid w:val="00217226"/>
    <w:rsid w:val="00415A0A"/>
    <w:rsid w:val="00512981"/>
    <w:rsid w:val="006107E1"/>
    <w:rsid w:val="0070369C"/>
    <w:rsid w:val="0081564E"/>
    <w:rsid w:val="00832458"/>
    <w:rsid w:val="00844EC5"/>
    <w:rsid w:val="008F78C6"/>
    <w:rsid w:val="00A2033E"/>
    <w:rsid w:val="00A753C0"/>
    <w:rsid w:val="00BA30D1"/>
    <w:rsid w:val="00C2422B"/>
    <w:rsid w:val="00EB232B"/>
    <w:rsid w:val="00EC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9A47BEA2A4892B32C28CAB2645195">
    <w:name w:val="5B89A47BEA2A4892B32C28CAB2645195"/>
  </w:style>
  <w:style w:type="paragraph" w:customStyle="1" w:styleId="8EBB08DCF4564371B9184B8F22DA5730">
    <w:name w:val="8EBB08DCF4564371B9184B8F22DA5730"/>
  </w:style>
  <w:style w:type="paragraph" w:customStyle="1" w:styleId="F7E36246B47C488B91E0C7B92B2B438C">
    <w:name w:val="F7E36246B47C488B91E0C7B92B2B438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A981C-BE99-432B-93F3-0A6ADC40E2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resume.dotx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2024-08-19T07:58:00Z</dcterms:created>
  <dcterms:modified xsi:type="dcterms:W3CDTF">2024-08-28T08:08:00Z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