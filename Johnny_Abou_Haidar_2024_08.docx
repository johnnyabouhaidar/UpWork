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:rsidRPr="008F17BD" w14:paraId="4F71415A" w14:textId="77777777" w:rsidTr="00AD79E9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3C96F5BE" w14:textId="2EDDD92D" w:rsidR="000930DE" w:rsidRPr="008F17BD" w:rsidRDefault="007B3148" w:rsidP="003F1B98">
            <w:pPr>
              <w:pStyle w:val="Title"/>
              <w:rPr>
                <w:sz w:val="56"/>
              </w:rPr>
            </w:pPr>
            <w:r w:rsidRPr="008F17BD">
              <w:rPr>
                <w:sz w:val="56"/>
              </w:rPr>
              <w:t>Johnny</w:t>
            </w:r>
          </w:p>
          <w:p w14:paraId="065E5D9B" w14:textId="0105D640" w:rsidR="000930DE" w:rsidRDefault="007B3148" w:rsidP="00AD79E9">
            <w:pPr>
              <w:pStyle w:val="Subtitle"/>
            </w:pPr>
            <w:r w:rsidRPr="008F17BD">
              <w:rPr>
                <w:sz w:val="56"/>
                <w:szCs w:val="56"/>
              </w:rPr>
              <w:t>Abou haidar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6D39C624" w14:textId="53CA0ECB" w:rsidR="000930DE" w:rsidRPr="008F17BD" w:rsidRDefault="007B3148" w:rsidP="003D135F">
            <w:pPr>
              <w:pStyle w:val="ContactInfo"/>
              <w:rPr>
                <w:sz w:val="18"/>
                <w:szCs w:val="18"/>
              </w:rPr>
            </w:pPr>
            <w:r w:rsidRPr="008F17BD">
              <w:rPr>
                <w:sz w:val="18"/>
                <w:szCs w:val="18"/>
              </w:rPr>
              <w:t>Beirut, Lebanon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="000524A9" w:rsidRPr="008F17BD">
              <w:rPr>
                <w:sz w:val="18"/>
                <w:szCs w:val="18"/>
              </w:rPr>
              <w:t>|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Pr="008F17BD">
              <w:rPr>
                <w:sz w:val="18"/>
                <w:szCs w:val="18"/>
              </w:rPr>
              <w:t>github.com/johnnyabouhaidar</w:t>
            </w:r>
            <w:r w:rsidR="000930DE" w:rsidRPr="008F17BD">
              <w:rPr>
                <w:sz w:val="18"/>
                <w:szCs w:val="18"/>
              </w:rPr>
              <w:t xml:space="preserve"> </w:t>
            </w:r>
          </w:p>
          <w:p w14:paraId="5C73542E" w14:textId="0468B1F6" w:rsidR="000930DE" w:rsidRPr="008F17BD" w:rsidRDefault="007B3148" w:rsidP="003D135F">
            <w:pPr>
              <w:pStyle w:val="ContactInfo"/>
              <w:rPr>
                <w:sz w:val="18"/>
                <w:szCs w:val="18"/>
              </w:rPr>
            </w:pPr>
            <w:r w:rsidRPr="008F17BD">
              <w:rPr>
                <w:sz w:val="18"/>
                <w:szCs w:val="18"/>
              </w:rPr>
              <w:t>+961 76 704 864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="000930DE" w:rsidRPr="008F17BD">
              <w:rPr>
                <w:sz w:val="18"/>
                <w:szCs w:val="18"/>
              </w:rPr>
              <w:t xml:space="preserve">| </w:t>
            </w:r>
            <w:r w:rsidRPr="008F17BD">
              <w:rPr>
                <w:sz w:val="18"/>
                <w:szCs w:val="18"/>
              </w:rPr>
              <w:t>johnnyabuhaydar@gmail.com</w:t>
            </w:r>
            <w:r w:rsidR="00AD79E9" w:rsidRPr="008F17BD">
              <w:rPr>
                <w:sz w:val="18"/>
                <w:szCs w:val="18"/>
              </w:rPr>
              <w:t xml:space="preserve"> </w:t>
            </w:r>
          </w:p>
        </w:tc>
      </w:tr>
      <w:tr w:rsidR="000930DE" w14:paraId="57B04854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6E4EEF7" w14:textId="290F60AF" w:rsidR="007B3148" w:rsidRDefault="007B3148" w:rsidP="00867C58">
            <w:r>
              <w:t xml:space="preserve">Certified software automation </w:t>
            </w:r>
            <w:r w:rsidR="00756EC6">
              <w:t>Consultant and</w:t>
            </w:r>
            <w:r w:rsidR="003F4265">
              <w:t xml:space="preserve"> </w:t>
            </w:r>
            <w:r>
              <w:t xml:space="preserve">Python Developer that can tackle business challenges and provide end-to-end </w:t>
            </w:r>
            <w:r w:rsidR="00756EC6">
              <w:t xml:space="preserve">automation </w:t>
            </w:r>
            <w:r>
              <w:t>solutions for enterprises</w:t>
            </w:r>
          </w:p>
        </w:tc>
      </w:tr>
      <w:tr w:rsidR="004D4E50" w14:paraId="01300E1F" w14:textId="77777777" w:rsidTr="003F1B98">
        <w:trPr>
          <w:trHeight w:val="158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0D3AD1D" w14:textId="77777777" w:rsidR="004D4E50" w:rsidRPr="008D169E" w:rsidRDefault="00000000" w:rsidP="008D169E">
            <w:pPr>
              <w:pStyle w:val="Heading1"/>
            </w:pPr>
            <w:sdt>
              <w:sdtPr>
                <w:id w:val="689033138"/>
                <w:placeholder>
                  <w:docPart w:val="5B89A47BEA2A4892B32C28CAB2645195"/>
                </w:placeholder>
                <w:temporary/>
                <w:showingPlcHdr/>
                <w15:appearance w15:val="hidden"/>
              </w:sdtPr>
              <w:sdtContent>
                <w:r w:rsidR="004D4E50" w:rsidRPr="00F659D7">
                  <w:rPr>
                    <w:sz w:val="30"/>
                    <w:szCs w:val="30"/>
                  </w:rPr>
                  <w:t>Experience</w:t>
                </w:r>
              </w:sdtContent>
            </w:sdt>
          </w:p>
          <w:p w14:paraId="73A4E8E8" w14:textId="5D97596A" w:rsidR="00F62BAE" w:rsidRPr="00C35EF0" w:rsidRDefault="007B3148" w:rsidP="003F1B98">
            <w:pPr>
              <w:pStyle w:val="Heading2"/>
            </w:pPr>
            <w:r>
              <w:t>RPA lead</w:t>
            </w:r>
          </w:p>
          <w:p w14:paraId="1887EF0A" w14:textId="3F603C4D" w:rsidR="004D4E50" w:rsidRPr="003F1B98" w:rsidRDefault="007B3148" w:rsidP="003F1B98">
            <w:pPr>
              <w:pStyle w:val="Heading3"/>
            </w:pPr>
            <w:r>
              <w:t xml:space="preserve">ISS member of ICC </w:t>
            </w:r>
            <w:r w:rsidR="00F659D7">
              <w:t>Group</w:t>
            </w:r>
            <w:r>
              <w:t xml:space="preserve"> | Raouche, Lebanon</w:t>
            </w:r>
          </w:p>
          <w:p w14:paraId="3A3DC162" w14:textId="0AECCA6B" w:rsidR="00F659D7" w:rsidRPr="00A66AFF" w:rsidRDefault="00F659D7" w:rsidP="00F659D7">
            <w:pPr>
              <w:pStyle w:val="Heading4"/>
            </w:pPr>
            <w:r>
              <w:t>2019- PRESENT</w:t>
            </w:r>
          </w:p>
          <w:p w14:paraId="11435C2E" w14:textId="437B1638" w:rsidR="003F4265" w:rsidRPr="003F4265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RPA development using UiPath and Nintex </w:t>
            </w:r>
          </w:p>
          <w:p w14:paraId="47EA6797" w14:textId="64103117" w:rsidR="003F4265" w:rsidRPr="003F4265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Integrating RPA processes with 3rd party OCR tools and image classification services(Abbyy Flexicapture and </w:t>
            </w:r>
            <w:r w:rsidRPr="008F17BD">
              <w:rPr>
                <w:sz w:val="16"/>
                <w:szCs w:val="16"/>
              </w:rPr>
              <w:t>Tensorflow)</w:t>
            </w:r>
          </w:p>
          <w:p w14:paraId="0694E972" w14:textId="5C383BE3" w:rsidR="003F4265" w:rsidRPr="003F4265" w:rsidRDefault="003F4265" w:rsidP="003F4265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Whole lifecycle of an RPA project (POC, gap analysis, development, infrastructure…) </w:t>
            </w:r>
          </w:p>
          <w:p w14:paraId="19CC68DF" w14:textId="745E48F5" w:rsidR="003F4265" w:rsidRPr="003F4265" w:rsidRDefault="003F4265" w:rsidP="003F4265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Client communication and development (remotely and on site) in Lebanon and GCC region </w:t>
            </w:r>
          </w:p>
          <w:p w14:paraId="51DFFE2A" w14:textId="6021C282" w:rsidR="003F4265" w:rsidRPr="003F4265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Building Custom Activities for UiPath using C# that fit the client’s needs. </w:t>
            </w:r>
          </w:p>
          <w:p w14:paraId="19267238" w14:textId="0A2FD776" w:rsidR="003F4265" w:rsidRPr="003F4265" w:rsidRDefault="003F4265" w:rsidP="003F4265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Using Python when necessary to bridge gaps between RPA tools and business requirements </w:t>
            </w:r>
          </w:p>
          <w:p w14:paraId="7C4F16F1" w14:textId="0963411B" w:rsidR="004D4E50" w:rsidRPr="00431876" w:rsidRDefault="003F4265" w:rsidP="004D4E50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Web services development using ASP.NET Core Web API, and Python FastAPI. </w:t>
            </w:r>
          </w:p>
        </w:tc>
      </w:tr>
      <w:tr w:rsidR="000930DE" w14:paraId="66A10916" w14:textId="77777777" w:rsidTr="003F1B98">
        <w:trPr>
          <w:trHeight w:val="279"/>
        </w:trPr>
        <w:tc>
          <w:tcPr>
            <w:tcW w:w="508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B9A6466" w14:textId="74CFBA24" w:rsidR="00F62BAE" w:rsidRPr="00C35EF0" w:rsidRDefault="003F4265" w:rsidP="003F1B98">
            <w:pPr>
              <w:pStyle w:val="Heading2"/>
            </w:pPr>
            <w:r>
              <w:t>Freelancer</w:t>
            </w:r>
          </w:p>
          <w:p w14:paraId="5D0A6C2E" w14:textId="21079D6C" w:rsidR="000930DE" w:rsidRPr="003F1B98" w:rsidRDefault="003F4265" w:rsidP="003F1B98">
            <w:pPr>
              <w:pStyle w:val="Heading3"/>
            </w:pPr>
            <w:r>
              <w:t>Software Development Services</w:t>
            </w:r>
          </w:p>
          <w:p w14:paraId="4AE678AC" w14:textId="1D920421" w:rsidR="00F659D7" w:rsidRPr="00A66AFF" w:rsidRDefault="00F659D7" w:rsidP="00F659D7">
            <w:pPr>
              <w:pStyle w:val="Heading4"/>
            </w:pPr>
            <w:r>
              <w:t>2021- 202</w:t>
            </w:r>
            <w:r w:rsidR="009B3CDB">
              <w:t>2</w:t>
            </w:r>
          </w:p>
          <w:p w14:paraId="05F9740C" w14:textId="15CCB08E" w:rsidR="003F4265" w:rsidRPr="003F4265" w:rsidRDefault="00F659D7" w:rsidP="003F4265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>Building Interactive dashboards and data entry modules using Flask</w:t>
            </w:r>
          </w:p>
          <w:p w14:paraId="4DE5B119" w14:textId="689DFB9E" w:rsidR="003F4265" w:rsidRPr="003F4265" w:rsidRDefault="00F659D7" w:rsidP="003F4265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 xml:space="preserve">Building Trading scripts using python on top of MQL5 platform. </w:t>
            </w:r>
          </w:p>
          <w:p w14:paraId="33120D7F" w14:textId="340F7CA4" w:rsidR="000930DE" w:rsidRPr="00EC7E85" w:rsidRDefault="00F659D7" w:rsidP="00D929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 xml:space="preserve">Deployment and maintenance of the above platforms on Azure. </w:t>
            </w:r>
          </w:p>
        </w:tc>
        <w:tc>
          <w:tcPr>
            <w:tcW w:w="49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69C9761" w14:textId="2FB14411" w:rsidR="00F62BAE" w:rsidRPr="00C35EF0" w:rsidRDefault="008F17BD" w:rsidP="003F1B98">
            <w:pPr>
              <w:pStyle w:val="Heading2"/>
            </w:pPr>
            <w:r>
              <w:t>Networking Intern</w:t>
            </w:r>
          </w:p>
          <w:p w14:paraId="506840B3" w14:textId="77EF1A15" w:rsidR="000930DE" w:rsidRDefault="00F659D7" w:rsidP="00A30F99">
            <w:pPr>
              <w:pStyle w:val="Heading3"/>
            </w:pPr>
            <w:r>
              <w:t>Watstelecom sarl</w:t>
            </w:r>
          </w:p>
          <w:p w14:paraId="1E26035B" w14:textId="6727EC57" w:rsidR="00975269" w:rsidRPr="00975269" w:rsidRDefault="00F659D7" w:rsidP="00975269">
            <w:pPr>
              <w:pStyle w:val="Heading4"/>
            </w:pPr>
            <w:r>
              <w:t>June 2018- August 2018</w:t>
            </w:r>
          </w:p>
          <w:p w14:paraId="335B6A8A" w14:textId="312A8BA8" w:rsidR="00975269" w:rsidRPr="00975269" w:rsidRDefault="00975269" w:rsidP="00975269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 xml:space="preserve">IP telephony configuration and design </w:t>
            </w:r>
          </w:p>
          <w:p w14:paraId="1E66D0AD" w14:textId="77777777" w:rsidR="00975269" w:rsidRDefault="00975269" w:rsidP="00975269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>Installation and Maintenance – onsite</w:t>
            </w:r>
          </w:p>
          <w:p w14:paraId="5512F79D" w14:textId="5EFB9F90" w:rsidR="00975269" w:rsidRPr="00EC7E85" w:rsidRDefault="00975269" w:rsidP="00EC7E85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 xml:space="preserve">Configuring and designing security systems, firewalls, access controls, … </w:t>
            </w:r>
          </w:p>
          <w:p w14:paraId="360E88C0" w14:textId="09D2830E" w:rsidR="000930DE" w:rsidRPr="00CE3B09" w:rsidRDefault="00D86211" w:rsidP="00AD79E9">
            <w:r>
              <w:t xml:space="preserve"> </w:t>
            </w:r>
          </w:p>
        </w:tc>
      </w:tr>
      <w:tr w:rsidR="000930DE" w14:paraId="2B78E659" w14:textId="77777777" w:rsidTr="00E8446D">
        <w:trPr>
          <w:trHeight w:val="2208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AE67AF1" w14:textId="77777777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8EBB08DCF4564371B9184B8F22DA5730"/>
                </w:placeholder>
                <w:temporary/>
                <w:showingPlcHdr/>
                <w15:appearance w15:val="hidden"/>
              </w:sdtPr>
              <w:sdtContent>
                <w:r w:rsidR="00AD79E9" w:rsidRPr="00F659D7">
                  <w:rPr>
                    <w:sz w:val="30"/>
                    <w:szCs w:val="30"/>
                  </w:rPr>
                  <w:t>Education</w:t>
                </w:r>
              </w:sdtContent>
            </w:sdt>
          </w:p>
          <w:p w14:paraId="07074340" w14:textId="6134E034" w:rsidR="00F62BAE" w:rsidRPr="008F17BD" w:rsidRDefault="008F17BD" w:rsidP="00A30F99">
            <w:pPr>
              <w:pStyle w:val="Heading2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Bachelor of engineering in Computer and communication</w:t>
            </w:r>
            <w:r w:rsidR="00A702E0">
              <w:rPr>
                <w:sz w:val="16"/>
                <w:szCs w:val="16"/>
              </w:rPr>
              <w:t>s</w:t>
            </w:r>
          </w:p>
          <w:p w14:paraId="3CAB9D9B" w14:textId="1383F8F5" w:rsidR="000930DE" w:rsidRPr="008F17BD" w:rsidRDefault="008F17BD" w:rsidP="00A30F99">
            <w:pPr>
              <w:pStyle w:val="Heading3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Notre Dame University</w:t>
            </w:r>
          </w:p>
          <w:p w14:paraId="06649DDB" w14:textId="16B17CD2" w:rsidR="008F17BD" w:rsidRPr="008F17BD" w:rsidRDefault="008F17BD" w:rsidP="00431876">
            <w:pPr>
              <w:pStyle w:val="Heading4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June 2019</w:t>
            </w:r>
          </w:p>
          <w:p w14:paraId="51B79622" w14:textId="6C77B8FD" w:rsidR="008F17BD" w:rsidRPr="008F17BD" w:rsidRDefault="008F17BD" w:rsidP="008F17BD">
            <w:pPr>
              <w:pStyle w:val="Heading2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Life Science degree</w:t>
            </w:r>
          </w:p>
          <w:p w14:paraId="0B0788EC" w14:textId="06A6BF52" w:rsidR="008F17BD" w:rsidRPr="008F17BD" w:rsidRDefault="008F17BD" w:rsidP="008F17BD">
            <w:pPr>
              <w:pStyle w:val="Heading3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Christian Teaching Institute (C.T.I.)</w:t>
            </w:r>
          </w:p>
          <w:p w14:paraId="4E36E841" w14:textId="31409C1B" w:rsidR="000930DE" w:rsidRPr="00431876" w:rsidRDefault="008F17BD" w:rsidP="008F17BD">
            <w:pPr>
              <w:pStyle w:val="Heading4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1999-2014</w:t>
            </w:r>
          </w:p>
        </w:tc>
      </w:tr>
      <w:tr w:rsidR="004D4E50" w14:paraId="518EB0E4" w14:textId="77777777" w:rsidTr="005F56A3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5829AAEA" w14:textId="77777777" w:rsidR="004D4E50" w:rsidRPr="00A30F99" w:rsidRDefault="00000000" w:rsidP="00AD79E9">
            <w:pPr>
              <w:pStyle w:val="Heading1"/>
            </w:pPr>
            <w:sdt>
              <w:sdtPr>
                <w:id w:val="1924448501"/>
                <w:placeholder>
                  <w:docPart w:val="F7E36246B47C488B91E0C7B92B2B438C"/>
                </w:placeholder>
                <w:temporary/>
                <w:showingPlcHdr/>
                <w15:appearance w15:val="hidden"/>
              </w:sdtPr>
              <w:sdtContent>
                <w:r w:rsidR="00AD79E9" w:rsidRPr="00F659D7">
                  <w:rPr>
                    <w:sz w:val="30"/>
                    <w:szCs w:val="30"/>
                  </w:rPr>
                  <w:t>Skills</w:t>
                </w:r>
              </w:sdtContent>
            </w:sdt>
          </w:p>
        </w:tc>
      </w:tr>
      <w:tr w:rsidR="00EC7E85" w14:paraId="14C9CC22" w14:textId="77777777" w:rsidTr="00EC7E85">
        <w:trPr>
          <w:trHeight w:val="17"/>
        </w:trPr>
        <w:tc>
          <w:tcPr>
            <w:tcW w:w="5040" w:type="dxa"/>
          </w:tcPr>
          <w:p w14:paraId="1733B781" w14:textId="77777777" w:rsidR="00EC7E85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Software Automation</w:t>
            </w:r>
          </w:p>
          <w:p w14:paraId="34C5FF1C" w14:textId="0BD04765" w:rsidR="00EC7E85" w:rsidRPr="00F547F2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APIs, Flask, ASP.Net</w:t>
            </w:r>
          </w:p>
          <w:p w14:paraId="39F40ECA" w14:textId="4423A41E" w:rsidR="00EC7E85" w:rsidRPr="00E8446D" w:rsidRDefault="00EC7E85" w:rsidP="00EC7E85">
            <w:pPr>
              <w:pStyle w:val="ListBullet"/>
              <w:numPr>
                <w:ilvl w:val="0"/>
                <w:numId w:val="0"/>
              </w:numPr>
              <w:spacing w:line="160" w:lineRule="exact"/>
              <w:rPr>
                <w:sz w:val="16"/>
                <w:szCs w:val="16"/>
              </w:rPr>
            </w:pPr>
          </w:p>
        </w:tc>
        <w:tc>
          <w:tcPr>
            <w:tcW w:w="5040" w:type="dxa"/>
            <w:gridSpan w:val="2"/>
          </w:tcPr>
          <w:p w14:paraId="6176F902" w14:textId="7759BC61" w:rsidR="00EC7E85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Python,C#,SQL,…</w:t>
            </w:r>
          </w:p>
          <w:p w14:paraId="3E4FC1C7" w14:textId="40D5B87C" w:rsidR="00EC7E85" w:rsidRPr="00F547F2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Scripting</w:t>
            </w:r>
            <w:r w:rsidR="00B65469">
              <w:rPr>
                <w:sz w:val="16"/>
                <w:szCs w:val="16"/>
              </w:rPr>
              <w:t xml:space="preserve"> and Integrations</w:t>
            </w:r>
          </w:p>
        </w:tc>
      </w:tr>
    </w:tbl>
    <w:p w14:paraId="1CA8E9DA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DEB26" w14:textId="77777777" w:rsidR="00B244CC" w:rsidRDefault="00B244CC" w:rsidP="001D4099">
      <w:pPr>
        <w:spacing w:line="240" w:lineRule="auto"/>
      </w:pPr>
      <w:r>
        <w:separator/>
      </w:r>
    </w:p>
  </w:endnote>
  <w:endnote w:type="continuationSeparator" w:id="0">
    <w:p w14:paraId="1E6AB2EB" w14:textId="77777777" w:rsidR="00B244CC" w:rsidRDefault="00B244CC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A841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0D26F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647AD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D0213" w14:textId="77777777" w:rsidR="00B244CC" w:rsidRDefault="00B244CC" w:rsidP="001D4099">
      <w:pPr>
        <w:spacing w:line="240" w:lineRule="auto"/>
      </w:pPr>
      <w:r>
        <w:separator/>
      </w:r>
    </w:p>
  </w:footnote>
  <w:footnote w:type="continuationSeparator" w:id="0">
    <w:p w14:paraId="6F1333DE" w14:textId="77777777" w:rsidR="00B244CC" w:rsidRDefault="00B244CC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02787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C5495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E8B63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CC5EA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BDFC3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9"/>
    <w:multiLevelType w:val="singleLevel"/>
    <w:tmpl w:val="7F8CB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013B72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74949343">
    <w:abstractNumId w:val="3"/>
  </w:num>
  <w:num w:numId="2" w16cid:durableId="1475752314">
    <w:abstractNumId w:val="5"/>
  </w:num>
  <w:num w:numId="3" w16cid:durableId="1017973236">
    <w:abstractNumId w:val="4"/>
  </w:num>
  <w:num w:numId="4" w16cid:durableId="611670143">
    <w:abstractNumId w:val="6"/>
  </w:num>
  <w:num w:numId="5" w16cid:durableId="1715423650">
    <w:abstractNumId w:val="0"/>
  </w:num>
  <w:num w:numId="6" w16cid:durableId="1034382716">
    <w:abstractNumId w:val="1"/>
  </w:num>
  <w:num w:numId="7" w16cid:durableId="834682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48"/>
    <w:rsid w:val="000524A9"/>
    <w:rsid w:val="00054176"/>
    <w:rsid w:val="000728A9"/>
    <w:rsid w:val="000761F2"/>
    <w:rsid w:val="000930DE"/>
    <w:rsid w:val="000B4A2C"/>
    <w:rsid w:val="000E1FE9"/>
    <w:rsid w:val="00180710"/>
    <w:rsid w:val="001D4099"/>
    <w:rsid w:val="001D7755"/>
    <w:rsid w:val="00217226"/>
    <w:rsid w:val="002203E2"/>
    <w:rsid w:val="00222532"/>
    <w:rsid w:val="00241850"/>
    <w:rsid w:val="00285F5A"/>
    <w:rsid w:val="002C06D6"/>
    <w:rsid w:val="0030456C"/>
    <w:rsid w:val="00382EA8"/>
    <w:rsid w:val="003D135F"/>
    <w:rsid w:val="003F1B98"/>
    <w:rsid w:val="003F4265"/>
    <w:rsid w:val="00415A0A"/>
    <w:rsid w:val="004303D4"/>
    <w:rsid w:val="00431876"/>
    <w:rsid w:val="004D2889"/>
    <w:rsid w:val="004D4E50"/>
    <w:rsid w:val="00510684"/>
    <w:rsid w:val="005937B7"/>
    <w:rsid w:val="005F56A3"/>
    <w:rsid w:val="00615397"/>
    <w:rsid w:val="00615F48"/>
    <w:rsid w:val="00643E15"/>
    <w:rsid w:val="006D15E3"/>
    <w:rsid w:val="006F747B"/>
    <w:rsid w:val="0070369C"/>
    <w:rsid w:val="00756EC6"/>
    <w:rsid w:val="00774227"/>
    <w:rsid w:val="00780B8E"/>
    <w:rsid w:val="007A6961"/>
    <w:rsid w:val="007B3148"/>
    <w:rsid w:val="007E06FF"/>
    <w:rsid w:val="007E2006"/>
    <w:rsid w:val="00823601"/>
    <w:rsid w:val="00867C58"/>
    <w:rsid w:val="00886679"/>
    <w:rsid w:val="008B4069"/>
    <w:rsid w:val="008D169E"/>
    <w:rsid w:val="008F17BD"/>
    <w:rsid w:val="00975269"/>
    <w:rsid w:val="0098437C"/>
    <w:rsid w:val="009925E1"/>
    <w:rsid w:val="009B3CDB"/>
    <w:rsid w:val="009D1FF3"/>
    <w:rsid w:val="00A2033E"/>
    <w:rsid w:val="00A27962"/>
    <w:rsid w:val="00A30F99"/>
    <w:rsid w:val="00A40DEC"/>
    <w:rsid w:val="00A66AFF"/>
    <w:rsid w:val="00A702E0"/>
    <w:rsid w:val="00AD79E9"/>
    <w:rsid w:val="00B244CC"/>
    <w:rsid w:val="00B65469"/>
    <w:rsid w:val="00B877AA"/>
    <w:rsid w:val="00BA30D1"/>
    <w:rsid w:val="00C35EF0"/>
    <w:rsid w:val="00C44C24"/>
    <w:rsid w:val="00C51B9C"/>
    <w:rsid w:val="00CC0FFE"/>
    <w:rsid w:val="00CE3B09"/>
    <w:rsid w:val="00D86211"/>
    <w:rsid w:val="00D92978"/>
    <w:rsid w:val="00E8446D"/>
    <w:rsid w:val="00EA604D"/>
    <w:rsid w:val="00EC7E85"/>
    <w:rsid w:val="00F255EB"/>
    <w:rsid w:val="00F42731"/>
    <w:rsid w:val="00F547F2"/>
    <w:rsid w:val="00F62BAE"/>
    <w:rsid w:val="00F659D7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387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y.abouhaidar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89A47BEA2A4892B32C28CAB2645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E051E-903E-4A29-AEB7-AC17D8B144CB}"/>
      </w:docPartPr>
      <w:docPartBody>
        <w:p w:rsidR="00832458" w:rsidRDefault="00000000">
          <w:pPr>
            <w:pStyle w:val="5B89A47BEA2A4892B32C28CAB2645195"/>
          </w:pPr>
          <w:r w:rsidRPr="003F1B98">
            <w:t>Experience</w:t>
          </w:r>
        </w:p>
      </w:docPartBody>
    </w:docPart>
    <w:docPart>
      <w:docPartPr>
        <w:name w:val="8EBB08DCF4564371B9184B8F22DA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7907-2227-417B-9B13-43E07E34B3AE}"/>
      </w:docPartPr>
      <w:docPartBody>
        <w:p w:rsidR="00832458" w:rsidRDefault="00000000">
          <w:pPr>
            <w:pStyle w:val="8EBB08DCF4564371B9184B8F22DA5730"/>
          </w:pPr>
          <w:r w:rsidRPr="008D169E">
            <w:t>Education</w:t>
          </w:r>
        </w:p>
      </w:docPartBody>
    </w:docPart>
    <w:docPart>
      <w:docPartPr>
        <w:name w:val="F7E36246B47C488B91E0C7B92B2B4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4F126-C423-4177-9791-281DB60AF4C6}"/>
      </w:docPartPr>
      <w:docPartBody>
        <w:p w:rsidR="00832458" w:rsidRDefault="00000000">
          <w:pPr>
            <w:pStyle w:val="F7E36246B47C488B91E0C7B92B2B438C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C6"/>
    <w:rsid w:val="00217226"/>
    <w:rsid w:val="00415A0A"/>
    <w:rsid w:val="0070369C"/>
    <w:rsid w:val="0081564E"/>
    <w:rsid w:val="00832458"/>
    <w:rsid w:val="00844EC5"/>
    <w:rsid w:val="008F78C6"/>
    <w:rsid w:val="00A2033E"/>
    <w:rsid w:val="00BA30D1"/>
    <w:rsid w:val="00C2422B"/>
    <w:rsid w:val="00EC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9A47BEA2A4892B32C28CAB2645195">
    <w:name w:val="5B89A47BEA2A4892B32C28CAB2645195"/>
  </w:style>
  <w:style w:type="paragraph" w:customStyle="1" w:styleId="8EBB08DCF4564371B9184B8F22DA5730">
    <w:name w:val="8EBB08DCF4564371B9184B8F22DA5730"/>
  </w:style>
  <w:style w:type="paragraph" w:customStyle="1" w:styleId="F7E36246B47C488B91E0C7B92B2B438C">
    <w:name w:val="F7E36246B47C488B91E0C7B92B2B438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2024-08-19T07:58:00Z</dcterms:created>
  <dcterms:modified xsi:type="dcterms:W3CDTF">2024-08-19T10:26:00Z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